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43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77470</wp:posOffset>
                </wp:positionV>
                <wp:extent cx="523875" cy="762000"/>
                <wp:effectExtent l="3810" t="2540" r="5715" b="165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9780" y="1982470"/>
                          <a:ext cx="5238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4pt;margin-top:6.1pt;height:60pt;width:41.25pt;z-index:251658240;mso-width-relative:page;mso-height-relative:page;" filled="f" stroked="t" coordsize="21600,21600" o:gfxdata="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Q79V9YAAAAKAQAADwAAAAAAAAABACAAAAAiAAAAZHJzL2Rvd25y&#10;ZXYueG1sUEsBAhQAFAAAAAgAh07iQLtQU5wAAgAAo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这个软件点开。哈哈哈哈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r>
        <w:drawing>
          <wp:inline distT="0" distB="0" distL="114300" distR="114300">
            <wp:extent cx="5269230" cy="6597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点云服务</w:t>
      </w:r>
    </w:p>
    <w:p>
      <w:r>
        <w:drawing>
          <wp:inline distT="0" distB="0" distL="114300" distR="114300">
            <wp:extent cx="676275" cy="533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点这个</w:t>
      </w:r>
    </w:p>
    <w:p>
      <w:r>
        <w:drawing>
          <wp:inline distT="0" distB="0" distL="114300" distR="114300">
            <wp:extent cx="1752600" cy="4857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注册个账号，把文件上传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手机下载一个wps office 登陆就可以看到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411DA"/>
    <w:rsid w:val="0F2411DA"/>
    <w:rsid w:val="6D535020"/>
    <w:rsid w:val="6EF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u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2018-06-22T12:03:00Z</dcterms:created>
  <dc:creator>Snn1411195419</dc:creator>
  <cp:lastModifiedBy>Snn1411195419</cp:lastModifiedBy>
  <dcterms:modified xsi:type="dcterms:W3CDTF">2018-07-10T01:41:03Z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